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A5D7" w14:textId="347646C6" w:rsidR="00004F09" w:rsidRDefault="00894045" w:rsidP="00BE7302">
      <w:r>
        <w:t>Portada</w:t>
      </w:r>
    </w:p>
    <w:p w14:paraId="1E408E54" w14:textId="77777777" w:rsidR="000447EF" w:rsidRDefault="00004F09">
      <w:pPr>
        <w:suppressAutoHyphens w:val="0"/>
        <w:spacing w:before="0" w:after="0"/>
      </w:pPr>
      <w:r>
        <w:br w:type="page"/>
      </w:r>
    </w:p>
    <w:sdt>
      <w:sdtPr>
        <w:rPr>
          <w:lang w:val="es-ES"/>
        </w:rPr>
        <w:id w:val="698739000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1F075A62" w14:textId="2B527156" w:rsidR="000447EF" w:rsidRDefault="000447EF">
          <w:pPr>
            <w:pStyle w:val="TtuloTDC"/>
          </w:pPr>
          <w:r>
            <w:rPr>
              <w:lang w:val="es-ES"/>
            </w:rPr>
            <w:t>Contenido</w:t>
          </w:r>
        </w:p>
        <w:p w14:paraId="18DD9E83" w14:textId="47852D11" w:rsidR="000447EF" w:rsidRDefault="000447EF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00686" w:history="1">
            <w:r w:rsidRPr="006040F5">
              <w:rPr>
                <w:rStyle w:val="Hipervnculo"/>
                <w:noProof/>
              </w:rPr>
              <w:t>Concepción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B73F" w14:textId="0A17124E" w:rsidR="000447EF" w:rsidRDefault="000447EF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83300687" w:history="1">
            <w:r w:rsidRPr="006040F5">
              <w:rPr>
                <w:rStyle w:val="Hipervnculo"/>
                <w:noProof/>
              </w:rPr>
              <w:t>Elicitación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B371" w14:textId="30762A85" w:rsidR="000447EF" w:rsidRDefault="000447EF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83300688" w:history="1">
            <w:r w:rsidRPr="006040F5">
              <w:rPr>
                <w:rStyle w:val="Hipervnculo"/>
                <w:noProof/>
              </w:rPr>
              <w:t>Documentos producidos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E1CD" w14:textId="3A8197B9" w:rsidR="000447EF" w:rsidRDefault="000447EF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83300689" w:history="1">
            <w:r w:rsidRPr="006040F5">
              <w:rPr>
                <w:rStyle w:val="Hipervnculo"/>
                <w:noProof/>
              </w:rPr>
              <w:t>Concepción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3098" w14:textId="33ED8498" w:rsidR="000447EF" w:rsidRDefault="000447EF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83300690" w:history="1">
            <w:r w:rsidRPr="006040F5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F6C2" w14:textId="2D62AF36" w:rsidR="000447EF" w:rsidRDefault="000447EF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83300691" w:history="1">
            <w:r w:rsidRPr="006040F5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4B85" w14:textId="2A4FA030" w:rsidR="000447EF" w:rsidRDefault="000447EF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83300692" w:history="1">
            <w:r w:rsidRPr="006040F5">
              <w:rPr>
                <w:rStyle w:val="Hipervnculo"/>
                <w:noProof/>
              </w:rPr>
              <w:t>Modelado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D507" w14:textId="5E9C9CDF" w:rsidR="000447EF" w:rsidRDefault="000447EF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83300693" w:history="1">
            <w:r w:rsidRPr="006040F5">
              <w:rPr>
                <w:rStyle w:val="Hipervnculo"/>
                <w:noProof/>
              </w:rPr>
              <w:t>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51B9" w14:textId="781A86C2" w:rsidR="000447EF" w:rsidRDefault="000447EF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83300694" w:history="1">
            <w:r w:rsidRPr="006040F5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116F" w14:textId="76DF67C9" w:rsidR="000447EF" w:rsidRDefault="000447EF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83300695" w:history="1">
            <w:r w:rsidRPr="006040F5">
              <w:rPr>
                <w:rStyle w:val="Hipervnculo"/>
                <w:noProof/>
              </w:rPr>
              <w:t>Estructura original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8008" w14:textId="794152CB" w:rsidR="000447EF" w:rsidRDefault="000447EF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83300696" w:history="1">
            <w:r w:rsidRPr="006040F5">
              <w:rPr>
                <w:rStyle w:val="Hipervnculo"/>
                <w:noProof/>
              </w:rPr>
              <w:t>Estructura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68EE" w14:textId="1660AECC" w:rsidR="000447EF" w:rsidRDefault="000447EF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83300697" w:history="1">
            <w:r w:rsidRPr="006040F5">
              <w:rPr>
                <w:rStyle w:val="Hipervnculo"/>
                <w:noProof/>
              </w:rPr>
              <w:t>Estructura boceto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1F44" w14:textId="161E8148" w:rsidR="000447EF" w:rsidRDefault="000447EF">
          <w:r>
            <w:rPr>
              <w:b/>
              <w:bCs/>
              <w:lang w:val="es-ES"/>
            </w:rPr>
            <w:fldChar w:fldCharType="end"/>
          </w:r>
        </w:p>
      </w:sdtContent>
    </w:sdt>
    <w:p w14:paraId="11A0CF39" w14:textId="77777777" w:rsidR="000447EF" w:rsidRDefault="000447EF">
      <w:pPr>
        <w:suppressAutoHyphens w:val="0"/>
        <w:spacing w:before="0" w:after="0"/>
      </w:pPr>
    </w:p>
    <w:p w14:paraId="3885E8AE" w14:textId="2DA0EC95" w:rsidR="000447EF" w:rsidRDefault="000447EF">
      <w:pPr>
        <w:suppressAutoHyphens w:val="0"/>
        <w:spacing w:before="0" w:after="0"/>
      </w:pPr>
      <w:r>
        <w:br w:type="page"/>
      </w:r>
    </w:p>
    <w:p w14:paraId="1F17A5DA" w14:textId="1239B371" w:rsidR="00F872B5" w:rsidRDefault="00860B6B" w:rsidP="000447EF">
      <w:pPr>
        <w:pStyle w:val="Ttulo1"/>
      </w:pPr>
      <w:bookmarkStart w:id="0" w:name="_Toc83300686"/>
      <w:r>
        <w:lastRenderedPageBreak/>
        <w:t>Concepción</w:t>
      </w:r>
      <w:r w:rsidR="00BE7302">
        <w:t xml:space="preserve"> inicial</w:t>
      </w:r>
      <w:bookmarkEnd w:id="0"/>
    </w:p>
    <w:p w14:paraId="1F17A5DC" w14:textId="3AA90A7E" w:rsidR="00F872B5" w:rsidRPr="00BE7302" w:rsidRDefault="00894045" w:rsidP="00BE7302">
      <w:r w:rsidRPr="00BE7302">
        <w:t>Yo necesito una app para controlar mi uso del tiempo.</w:t>
      </w:r>
    </w:p>
    <w:p w14:paraId="1F17A5DD" w14:textId="33A480F4" w:rsidR="00F872B5" w:rsidRDefault="00004F09" w:rsidP="00BE7302">
      <w:pPr>
        <w:pStyle w:val="Ttulo2"/>
      </w:pPr>
      <w:bookmarkStart w:id="1" w:name="_Toc83300687"/>
      <w:r>
        <w:t>Elicitación de requerimientos</w:t>
      </w:r>
      <w:bookmarkEnd w:id="1"/>
    </w:p>
    <w:p w14:paraId="1F17A5DE" w14:textId="07ED6E31" w:rsidR="00F872B5" w:rsidRDefault="00004F09" w:rsidP="00BE7302">
      <w:r>
        <w:t>Preguntas y respuestas</w:t>
      </w:r>
    </w:p>
    <w:p w14:paraId="1F17A5DF" w14:textId="77777777" w:rsidR="00F872B5" w:rsidRDefault="00894045" w:rsidP="00BE7302">
      <w:r>
        <w:t>¿Para qué deseo calcular el uso de mi tiempo?</w:t>
      </w:r>
    </w:p>
    <w:p w14:paraId="1F17A5E0" w14:textId="77777777" w:rsidR="00F872B5" w:rsidRDefault="00894045" w:rsidP="00BE7302">
      <w:r>
        <w:t xml:space="preserve">Deseo saber cómo utilizo mi tiempo por las siguientes </w:t>
      </w:r>
      <w:r>
        <w:t>razones:</w:t>
      </w:r>
    </w:p>
    <w:p w14:paraId="1F17A5E1" w14:textId="13F2A7BC" w:rsidR="00F872B5" w:rsidRDefault="00894045" w:rsidP="00BE7302">
      <w:pPr>
        <w:pStyle w:val="Prrafodelista"/>
        <w:numPr>
          <w:ilvl w:val="0"/>
          <w:numId w:val="1"/>
        </w:numPr>
      </w:pPr>
      <w:r>
        <w:t xml:space="preserve">Mantener un </w:t>
      </w:r>
      <w:r>
        <w:t>n</w:t>
      </w:r>
      <w:r>
        <w:t>ivel de productividad, medible en horas</w:t>
      </w:r>
    </w:p>
    <w:p w14:paraId="4ECDD57F" w14:textId="47CE9ABF" w:rsidR="00BE7302" w:rsidRDefault="00894045" w:rsidP="00BE7302">
      <w:pPr>
        <w:pStyle w:val="Prrafodelista"/>
        <w:numPr>
          <w:ilvl w:val="1"/>
          <w:numId w:val="1"/>
        </w:numPr>
      </w:pPr>
      <w:r>
        <w:t>Saber cuánto tiempo me falta para completar una meta</w:t>
      </w:r>
    </w:p>
    <w:p w14:paraId="0D9E397C" w14:textId="022321AF" w:rsidR="00BE7302" w:rsidRDefault="00BE7302" w:rsidP="00BE7302">
      <w:pPr>
        <w:pStyle w:val="Prrafodelista"/>
        <w:numPr>
          <w:ilvl w:val="1"/>
          <w:numId w:val="1"/>
        </w:numPr>
      </w:pPr>
      <w:r>
        <w:t>Calcular el coste del tiempo</w:t>
      </w:r>
      <w:r w:rsidR="00FA3DF2">
        <w:t xml:space="preserve"> si fuera aplicable</w:t>
      </w:r>
    </w:p>
    <w:p w14:paraId="1F17A5E4" w14:textId="57ADE71C" w:rsidR="00F872B5" w:rsidRDefault="00894045" w:rsidP="00BE7302">
      <w:pPr>
        <w:pStyle w:val="Prrafodelista"/>
        <w:numPr>
          <w:ilvl w:val="0"/>
          <w:numId w:val="1"/>
        </w:numPr>
      </w:pPr>
      <w:r>
        <w:t>Revisar un historial de actividades recientes</w:t>
      </w:r>
    </w:p>
    <w:p w14:paraId="1F17A5E5" w14:textId="77777777" w:rsidR="00F872B5" w:rsidRDefault="00894045" w:rsidP="00BE7302">
      <w:r>
        <w:t>¿Cómo deseo poder ingresar datos de mi uso de tiempo?</w:t>
      </w:r>
    </w:p>
    <w:p w14:paraId="1F17A5E6" w14:textId="77777777" w:rsidR="00F872B5" w:rsidRDefault="00894045" w:rsidP="00BE7302">
      <w:r>
        <w:t xml:space="preserve">Desearía poder ingresar </w:t>
      </w:r>
      <w:r>
        <w:t>estos datos indicando:</w:t>
      </w:r>
    </w:p>
    <w:p w14:paraId="1F17A5E7" w14:textId="77777777" w:rsidR="00F872B5" w:rsidRDefault="00894045" w:rsidP="00BE7302">
      <w:pPr>
        <w:pStyle w:val="Prrafodelista"/>
        <w:numPr>
          <w:ilvl w:val="0"/>
          <w:numId w:val="2"/>
        </w:numPr>
      </w:pPr>
      <w:r>
        <w:t>actividad realizada,</w:t>
      </w:r>
    </w:p>
    <w:p w14:paraId="1F17A5E8" w14:textId="77777777" w:rsidR="00F872B5" w:rsidRDefault="00894045" w:rsidP="00BE7302">
      <w:pPr>
        <w:pStyle w:val="Prrafodelista"/>
        <w:numPr>
          <w:ilvl w:val="0"/>
          <w:numId w:val="2"/>
        </w:numPr>
      </w:pPr>
      <w:r>
        <w:t>fecha, hora de inicio,</w:t>
      </w:r>
    </w:p>
    <w:p w14:paraId="1F17A5E9" w14:textId="77777777" w:rsidR="00F872B5" w:rsidRDefault="00894045" w:rsidP="00BE7302">
      <w:pPr>
        <w:pStyle w:val="Prrafodelista"/>
        <w:numPr>
          <w:ilvl w:val="0"/>
          <w:numId w:val="2"/>
        </w:numPr>
      </w:pPr>
      <w:r>
        <w:t>fecha, hora de finalización</w:t>
      </w:r>
    </w:p>
    <w:p w14:paraId="1F17A5EA" w14:textId="22C6C2DE" w:rsidR="00F872B5" w:rsidRDefault="00894045" w:rsidP="00BE7302">
      <w:pPr>
        <w:pStyle w:val="Prrafodelista"/>
        <w:numPr>
          <w:ilvl w:val="0"/>
          <w:numId w:val="2"/>
        </w:numPr>
      </w:pPr>
      <w:r>
        <w:t>etiquetas o categorías (opcional)</w:t>
      </w:r>
    </w:p>
    <w:p w14:paraId="3E2E7FC3" w14:textId="1C3BCEDC" w:rsidR="00BE7302" w:rsidRDefault="00BE7302" w:rsidP="00BE7302">
      <w:pPr>
        <w:pStyle w:val="Prrafodelista"/>
        <w:numPr>
          <w:ilvl w:val="0"/>
          <w:numId w:val="2"/>
        </w:numPr>
      </w:pPr>
      <w:r>
        <w:t>personas o actores involucrados</w:t>
      </w:r>
    </w:p>
    <w:p w14:paraId="1F17A5EB" w14:textId="77777777" w:rsidR="00F872B5" w:rsidRDefault="00894045" w:rsidP="00BE7302">
      <w:r>
        <w:t>Este ingreso podrá realizarse desde tres medios:</w:t>
      </w:r>
    </w:p>
    <w:p w14:paraId="1F17A5EC" w14:textId="77777777" w:rsidR="00F872B5" w:rsidRPr="000F0A61" w:rsidRDefault="00894045" w:rsidP="00BE7302">
      <w:pPr>
        <w:pStyle w:val="Prrafodelista"/>
        <w:numPr>
          <w:ilvl w:val="0"/>
          <w:numId w:val="3"/>
        </w:numPr>
        <w:rPr>
          <w:highlight w:val="yellow"/>
        </w:rPr>
      </w:pPr>
      <w:r w:rsidRPr="000F0A61">
        <w:rPr>
          <w:highlight w:val="yellow"/>
        </w:rPr>
        <w:t>Desde una app en mi celular</w:t>
      </w:r>
    </w:p>
    <w:p w14:paraId="1F17A5ED" w14:textId="77777777" w:rsidR="00F872B5" w:rsidRPr="000F0A61" w:rsidRDefault="00894045" w:rsidP="00BE7302">
      <w:pPr>
        <w:pStyle w:val="Prrafodelista"/>
        <w:numPr>
          <w:ilvl w:val="0"/>
          <w:numId w:val="3"/>
        </w:numPr>
        <w:rPr>
          <w:highlight w:val="yellow"/>
        </w:rPr>
      </w:pPr>
      <w:r w:rsidRPr="000F0A61">
        <w:rPr>
          <w:highlight w:val="yellow"/>
        </w:rPr>
        <w:t>Desde mi computador</w:t>
      </w:r>
    </w:p>
    <w:p w14:paraId="1F17A5EE" w14:textId="77777777" w:rsidR="00F872B5" w:rsidRPr="000F0A61" w:rsidRDefault="00894045" w:rsidP="00BE7302">
      <w:pPr>
        <w:pStyle w:val="Prrafodelista"/>
        <w:numPr>
          <w:ilvl w:val="0"/>
          <w:numId w:val="3"/>
        </w:numPr>
        <w:rPr>
          <w:highlight w:val="yellow"/>
        </w:rPr>
      </w:pPr>
      <w:r w:rsidRPr="000F0A61">
        <w:rPr>
          <w:highlight w:val="yellow"/>
        </w:rPr>
        <w:t>Desde una página Web</w:t>
      </w:r>
    </w:p>
    <w:p w14:paraId="1F17A5EF" w14:textId="77777777" w:rsidR="00F872B5" w:rsidRDefault="00F872B5" w:rsidP="00BE7302"/>
    <w:p w14:paraId="1F17A5F0" w14:textId="77777777" w:rsidR="00F872B5" w:rsidRDefault="00894045" w:rsidP="00BE7302">
      <w:r>
        <w:t>¿Cómo de</w:t>
      </w:r>
      <w:r>
        <w:t>sea que se presente la información?</w:t>
      </w:r>
    </w:p>
    <w:p w14:paraId="1F17A5F1" w14:textId="77777777" w:rsidR="00F872B5" w:rsidRDefault="00894045" w:rsidP="00BE7302">
      <w:pPr>
        <w:pStyle w:val="Prrafodelista"/>
        <w:numPr>
          <w:ilvl w:val="0"/>
          <w:numId w:val="4"/>
        </w:numPr>
      </w:pPr>
      <w:r>
        <w:t>Se deberán generar reportes:</w:t>
      </w:r>
    </w:p>
    <w:p w14:paraId="1F17A5F2" w14:textId="77777777" w:rsidR="00F872B5" w:rsidRDefault="00894045" w:rsidP="00BE7302">
      <w:pPr>
        <w:pStyle w:val="Prrafodelista"/>
        <w:numPr>
          <w:ilvl w:val="1"/>
          <w:numId w:val="4"/>
        </w:numPr>
      </w:pPr>
      <w:r>
        <w:t>Tabulación de duración de cada actividad</w:t>
      </w:r>
    </w:p>
    <w:p w14:paraId="1F17A5F3" w14:textId="77777777" w:rsidR="00F872B5" w:rsidRDefault="00894045" w:rsidP="00BE7302">
      <w:pPr>
        <w:pStyle w:val="Prrafodelista"/>
        <w:numPr>
          <w:ilvl w:val="2"/>
          <w:numId w:val="4"/>
        </w:numPr>
      </w:pPr>
      <w:r>
        <w:t>Desglose</w:t>
      </w:r>
    </w:p>
    <w:p w14:paraId="1F17A5F4" w14:textId="77777777" w:rsidR="00F872B5" w:rsidRDefault="00894045" w:rsidP="00BE7302">
      <w:pPr>
        <w:pStyle w:val="Prrafodelista"/>
        <w:numPr>
          <w:ilvl w:val="3"/>
          <w:numId w:val="4"/>
        </w:numPr>
      </w:pPr>
      <w:r>
        <w:t>por actividad</w:t>
      </w:r>
    </w:p>
    <w:p w14:paraId="1F17A5F5" w14:textId="77777777" w:rsidR="00F872B5" w:rsidRDefault="00894045" w:rsidP="00BE7302">
      <w:pPr>
        <w:pStyle w:val="Prrafodelista"/>
        <w:numPr>
          <w:ilvl w:val="3"/>
          <w:numId w:val="4"/>
        </w:numPr>
      </w:pPr>
      <w:r>
        <w:t>por etiquetas o categorías</w:t>
      </w:r>
    </w:p>
    <w:p w14:paraId="1F17A5F6" w14:textId="77777777" w:rsidR="00F872B5" w:rsidRDefault="00894045" w:rsidP="00BE7302">
      <w:pPr>
        <w:pStyle w:val="Prrafodelista"/>
        <w:numPr>
          <w:ilvl w:val="3"/>
          <w:numId w:val="4"/>
        </w:numPr>
      </w:pPr>
      <w:r>
        <w:t>por periodo temporal</w:t>
      </w:r>
    </w:p>
    <w:p w14:paraId="1F17A5F7" w14:textId="77777777" w:rsidR="00F872B5" w:rsidRDefault="00894045" w:rsidP="00BE7302">
      <w:pPr>
        <w:pStyle w:val="Prrafodelista"/>
        <w:numPr>
          <w:ilvl w:val="2"/>
          <w:numId w:val="4"/>
        </w:numPr>
      </w:pPr>
      <w:r>
        <w:t>Filtrado</w:t>
      </w:r>
    </w:p>
    <w:p w14:paraId="1F17A5F8" w14:textId="77777777" w:rsidR="00F872B5" w:rsidRDefault="00894045" w:rsidP="00BE7302">
      <w:pPr>
        <w:pStyle w:val="Prrafodelista"/>
        <w:numPr>
          <w:ilvl w:val="3"/>
          <w:numId w:val="4"/>
        </w:numPr>
      </w:pPr>
      <w:r>
        <w:t>por actividad</w:t>
      </w:r>
    </w:p>
    <w:p w14:paraId="1F17A5F9" w14:textId="77777777" w:rsidR="00F872B5" w:rsidRDefault="00894045" w:rsidP="00BE7302">
      <w:pPr>
        <w:pStyle w:val="Prrafodelista"/>
        <w:numPr>
          <w:ilvl w:val="3"/>
          <w:numId w:val="4"/>
        </w:numPr>
      </w:pPr>
      <w:r>
        <w:t>por etiquetas o categorías</w:t>
      </w:r>
    </w:p>
    <w:p w14:paraId="1F17A5FA" w14:textId="77777777" w:rsidR="00F872B5" w:rsidRDefault="00894045" w:rsidP="00BE7302">
      <w:pPr>
        <w:pStyle w:val="Prrafodelista"/>
        <w:numPr>
          <w:ilvl w:val="3"/>
          <w:numId w:val="4"/>
        </w:numPr>
      </w:pPr>
      <w:r>
        <w:t>por periodo temporal</w:t>
      </w:r>
    </w:p>
    <w:p w14:paraId="1F17A5FB" w14:textId="1370A3D9" w:rsidR="00F872B5" w:rsidRDefault="00894045" w:rsidP="00BE7302">
      <w:pPr>
        <w:pStyle w:val="Prrafodelista"/>
        <w:numPr>
          <w:ilvl w:val="3"/>
          <w:numId w:val="4"/>
        </w:numPr>
      </w:pPr>
      <w:r>
        <w:t>por lími</w:t>
      </w:r>
      <w:r>
        <w:t>tes de duración</w:t>
      </w:r>
    </w:p>
    <w:p w14:paraId="43204D7D" w14:textId="3CCB4CF4" w:rsidR="00BE7302" w:rsidRDefault="00BE7302" w:rsidP="00BE7302">
      <w:pPr>
        <w:pStyle w:val="Prrafodelista"/>
        <w:numPr>
          <w:ilvl w:val="1"/>
          <w:numId w:val="4"/>
        </w:numPr>
      </w:pPr>
      <w:r>
        <w:t>Ranking de actividades</w:t>
      </w:r>
    </w:p>
    <w:p w14:paraId="5E540CEC" w14:textId="2C64EACD" w:rsidR="00BE7302" w:rsidRDefault="00BE7302" w:rsidP="00BE7302">
      <w:pPr>
        <w:pStyle w:val="Prrafodelista"/>
        <w:numPr>
          <w:ilvl w:val="2"/>
          <w:numId w:val="4"/>
        </w:numPr>
      </w:pPr>
      <w:r>
        <w:t>De acuerdo a duración</w:t>
      </w:r>
    </w:p>
    <w:p w14:paraId="36908FBE" w14:textId="33A44DC1" w:rsidR="00BE7302" w:rsidRDefault="00BE7302" w:rsidP="00BE7302">
      <w:pPr>
        <w:pStyle w:val="Prrafodelista"/>
        <w:numPr>
          <w:ilvl w:val="3"/>
          <w:numId w:val="4"/>
        </w:numPr>
      </w:pPr>
      <w:r>
        <w:t>Duración de tocas las actividades bajo una etiqueta</w:t>
      </w:r>
    </w:p>
    <w:p w14:paraId="4147A8B3" w14:textId="369A22F1" w:rsidR="00A233DF" w:rsidRDefault="00A233DF" w:rsidP="00A233DF">
      <w:pPr>
        <w:pStyle w:val="Prrafodelista"/>
        <w:numPr>
          <w:ilvl w:val="1"/>
          <w:numId w:val="4"/>
        </w:numPr>
      </w:pPr>
      <w:r>
        <w:t>Gráficas</w:t>
      </w:r>
    </w:p>
    <w:p w14:paraId="523B5450" w14:textId="7E929BC9" w:rsidR="00A233DF" w:rsidRDefault="00A233DF" w:rsidP="00A233DF">
      <w:pPr>
        <w:pStyle w:val="Prrafodelista"/>
        <w:numPr>
          <w:ilvl w:val="2"/>
          <w:numId w:val="4"/>
        </w:numPr>
      </w:pPr>
      <w:r>
        <w:t>Gráficas de pastel por duración de cada actividad</w:t>
      </w:r>
    </w:p>
    <w:p w14:paraId="596F6741" w14:textId="5D2A4EC3" w:rsidR="007429A3" w:rsidRDefault="007429A3" w:rsidP="00A233DF">
      <w:pPr>
        <w:pStyle w:val="Prrafodelista"/>
        <w:numPr>
          <w:ilvl w:val="2"/>
          <w:numId w:val="4"/>
        </w:numPr>
      </w:pPr>
      <w:r>
        <w:t xml:space="preserve">Gráficas de </w:t>
      </w:r>
      <w:r w:rsidR="002D3A52">
        <w:t>horas trabajadas vs días</w:t>
      </w:r>
    </w:p>
    <w:p w14:paraId="3B1C7D70" w14:textId="3C787C6C" w:rsidR="002D3A52" w:rsidRDefault="002D3A52" w:rsidP="002D3A52">
      <w:pPr>
        <w:pStyle w:val="Prrafodelista"/>
        <w:numPr>
          <w:ilvl w:val="3"/>
          <w:numId w:val="4"/>
        </w:numPr>
      </w:pPr>
      <w:r>
        <w:t>Series de tiempo</w:t>
      </w:r>
    </w:p>
    <w:p w14:paraId="754A1BE4" w14:textId="36046804" w:rsidR="002D3A52" w:rsidRDefault="002D3A52" w:rsidP="002D3A52">
      <w:pPr>
        <w:pStyle w:val="Prrafodelista"/>
        <w:numPr>
          <w:ilvl w:val="3"/>
          <w:numId w:val="4"/>
        </w:numPr>
      </w:pPr>
      <w:r>
        <w:t>Histogramas</w:t>
      </w:r>
    </w:p>
    <w:p w14:paraId="1F17A5FC" w14:textId="52ED4D67" w:rsidR="00004F09" w:rsidRDefault="00004F09" w:rsidP="00BE7302">
      <w:r>
        <w:br w:type="page"/>
      </w:r>
    </w:p>
    <w:p w14:paraId="1F17A5FD" w14:textId="77777777" w:rsidR="00F872B5" w:rsidRDefault="00894045" w:rsidP="00BE7302">
      <w:pPr>
        <w:pStyle w:val="Ttulo3"/>
      </w:pPr>
      <w:bookmarkStart w:id="2" w:name="_Toc83300688"/>
      <w:r>
        <w:lastRenderedPageBreak/>
        <w:t>Documentos producidos</w:t>
      </w:r>
      <w:bookmarkEnd w:id="2"/>
    </w:p>
    <w:p w14:paraId="1F17A5FE" w14:textId="11053301" w:rsidR="00F872B5" w:rsidRDefault="00894045" w:rsidP="00BE7302">
      <w:r>
        <w:rPr>
          <w:noProof/>
        </w:rPr>
        <w:drawing>
          <wp:inline distT="0" distB="0" distL="0" distR="0" wp14:anchorId="1F17A5D7" wp14:editId="1F17A5D8">
            <wp:extent cx="5800725" cy="6867528"/>
            <wp:effectExtent l="0" t="0" r="9525" b="9522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867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26723" w14:textId="18BB5EEB" w:rsidR="005A7298" w:rsidRDefault="005A7298" w:rsidP="00BE7302"/>
    <w:p w14:paraId="67350F7F" w14:textId="0CBF41B1" w:rsidR="005A7298" w:rsidRDefault="005A7298" w:rsidP="00BE7302">
      <w:r w:rsidRPr="005A7298">
        <w:drawing>
          <wp:inline distT="0" distB="0" distL="0" distR="0" wp14:anchorId="730B410D" wp14:editId="488C7AB5">
            <wp:extent cx="5381625" cy="771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EA09" w14:textId="01EA20BB" w:rsidR="006671FD" w:rsidRDefault="006671FD">
      <w:pPr>
        <w:suppressAutoHyphens w:val="0"/>
        <w:spacing w:before="0" w:after="0"/>
      </w:pPr>
      <w:r>
        <w:br w:type="page"/>
      </w:r>
    </w:p>
    <w:p w14:paraId="5E224EB2" w14:textId="0565A431" w:rsidR="00647A96" w:rsidRDefault="00647A96" w:rsidP="000447EF">
      <w:pPr>
        <w:pStyle w:val="Ttulo1"/>
      </w:pPr>
      <w:bookmarkStart w:id="3" w:name="_Toc83300689"/>
      <w:r>
        <w:lastRenderedPageBreak/>
        <w:t>Concepción final</w:t>
      </w:r>
      <w:bookmarkEnd w:id="3"/>
    </w:p>
    <w:p w14:paraId="275894CA" w14:textId="5D397A5D" w:rsidR="00647A96" w:rsidRPr="00647A96" w:rsidRDefault="00647A96" w:rsidP="00647A96">
      <w:r>
        <w:t xml:space="preserve">Se requiere un sistema con una arquitectura multiplataforma, que pueda medir el uso del tiempo, con el fin de </w:t>
      </w:r>
      <w:r w:rsidR="000A767E">
        <w:t>obtener información con el fin de poder hacer una mejor administración del tiempo del usuario.</w:t>
      </w:r>
    </w:p>
    <w:p w14:paraId="5C917367" w14:textId="2703173E" w:rsidR="00860B6B" w:rsidRDefault="005901AF" w:rsidP="005901AF">
      <w:pPr>
        <w:pStyle w:val="Ttulo3"/>
      </w:pPr>
      <w:bookmarkStart w:id="4" w:name="_Toc83300690"/>
      <w:r>
        <w:t>Objetivo general</w:t>
      </w:r>
      <w:bookmarkEnd w:id="4"/>
    </w:p>
    <w:p w14:paraId="3C9F5A80" w14:textId="6888C581" w:rsidR="005901AF" w:rsidRDefault="00F17A72" w:rsidP="005901AF">
      <w:r>
        <w:t xml:space="preserve">Desarrollar un aplicativo multiplataforma que permita medir el uso del tiempo del usuario, a través de </w:t>
      </w:r>
      <w:r w:rsidR="00FB0B25">
        <w:t>tecnologías</w:t>
      </w:r>
      <w:r>
        <w:t xml:space="preserve"> Web</w:t>
      </w:r>
      <w:r w:rsidR="00542DD8">
        <w:t>, plataformas móviles</w:t>
      </w:r>
      <w:r w:rsidR="002461E9">
        <w:t xml:space="preserve"> y plataformas de escritorio</w:t>
      </w:r>
    </w:p>
    <w:p w14:paraId="620DE7CA" w14:textId="08D5565B" w:rsidR="002461E9" w:rsidRPr="005901AF" w:rsidRDefault="002461E9" w:rsidP="002461E9">
      <w:pPr>
        <w:pStyle w:val="Ttulo3"/>
      </w:pPr>
      <w:bookmarkStart w:id="5" w:name="_Toc83300691"/>
      <w:r>
        <w:t>Objetivos específicos</w:t>
      </w:r>
      <w:bookmarkEnd w:id="5"/>
    </w:p>
    <w:p w14:paraId="16A1D5A7" w14:textId="65490FCB" w:rsidR="001A30CA" w:rsidRDefault="001A30CA" w:rsidP="005901AF">
      <w:pPr>
        <w:pStyle w:val="Prrafodelista"/>
        <w:numPr>
          <w:ilvl w:val="0"/>
          <w:numId w:val="1"/>
        </w:numPr>
      </w:pPr>
      <w:r>
        <w:t>Analizar y modelar el sistema mediante las técnicas de ingeniería de software y el UML</w:t>
      </w:r>
    </w:p>
    <w:p w14:paraId="01D30A6E" w14:textId="7D3B9FCA" w:rsidR="00CC11A9" w:rsidRDefault="00CC11A9" w:rsidP="005901AF">
      <w:pPr>
        <w:pStyle w:val="Prrafodelista"/>
        <w:numPr>
          <w:ilvl w:val="0"/>
          <w:numId w:val="1"/>
        </w:numPr>
      </w:pPr>
      <w:r>
        <w:t xml:space="preserve">Desarrollar un sistema </w:t>
      </w:r>
      <w:r w:rsidR="001A30CA">
        <w:t>a través de</w:t>
      </w:r>
      <w:r>
        <w:t xml:space="preserve"> </w:t>
      </w:r>
      <w:r>
        <w:t>tecnologías Web, plataformas móviles y plataformas de escritorio</w:t>
      </w:r>
      <w:r w:rsidR="001A30CA">
        <w:t>.</w:t>
      </w:r>
    </w:p>
    <w:p w14:paraId="736E0775" w14:textId="4ED67BBE" w:rsidR="00564BB0" w:rsidRDefault="00564BB0" w:rsidP="005901AF">
      <w:pPr>
        <w:pStyle w:val="Prrafodelista"/>
        <w:numPr>
          <w:ilvl w:val="0"/>
          <w:numId w:val="1"/>
        </w:numPr>
      </w:pPr>
      <w:r>
        <w:t>Implementar reportes tanto en formatos gráficos como en formatos textuales para proveer la información del uso del tiempo en varios formatos.</w:t>
      </w:r>
    </w:p>
    <w:p w14:paraId="5FDD4436" w14:textId="5DD06454" w:rsidR="005901AF" w:rsidRDefault="000447EF" w:rsidP="000447EF">
      <w:pPr>
        <w:pStyle w:val="Ttulo2"/>
      </w:pPr>
      <w:r>
        <w:t>Historias de usuario</w:t>
      </w:r>
    </w:p>
    <w:p w14:paraId="1EA5D631" w14:textId="7B4108EB" w:rsidR="000447EF" w:rsidRDefault="00C44211" w:rsidP="00C44211">
      <w:pPr>
        <w:pStyle w:val="Prrafodelista"/>
        <w:numPr>
          <w:ilvl w:val="0"/>
          <w:numId w:val="6"/>
        </w:numPr>
      </w:pPr>
      <w:r>
        <w:t xml:space="preserve">Como usuario, </w:t>
      </w:r>
      <w:r w:rsidR="003072EA">
        <w:t>quiero</w:t>
      </w:r>
      <w:r>
        <w:t xml:space="preserve"> que el sistema me permita ingresar </w:t>
      </w:r>
      <w:r w:rsidR="003072EA">
        <w:t>actividades, tiempos de inicio y tiempos de fin de mis actividades, con el fin de administrar mejor el uso del tiempo.</w:t>
      </w:r>
    </w:p>
    <w:p w14:paraId="09000BA5" w14:textId="24A29CF4" w:rsidR="00AF3E51" w:rsidRDefault="00AF3E51" w:rsidP="00951BD0">
      <w:pPr>
        <w:pStyle w:val="Prrafodelista"/>
        <w:numPr>
          <w:ilvl w:val="0"/>
          <w:numId w:val="6"/>
        </w:numPr>
      </w:pPr>
      <w:r>
        <w:t>Como usuario, deseo que el sistema me permita ingresar porcentajes por cada registro de actividad, con el fin de poder estimar y eliminar pérdidas</w:t>
      </w:r>
      <w:r w:rsidR="00951BD0">
        <w:t xml:space="preserve"> de tiempo</w:t>
      </w:r>
      <w:r>
        <w:t xml:space="preserve"> </w:t>
      </w:r>
      <w:r w:rsidR="00951BD0">
        <w:t>como</w:t>
      </w:r>
      <w:r>
        <w:t xml:space="preserve"> contratiempos</w:t>
      </w:r>
      <w:r w:rsidR="00951BD0">
        <w:t xml:space="preserve"> o distracciones</w:t>
      </w:r>
      <w:r>
        <w:t>.</w:t>
      </w:r>
    </w:p>
    <w:p w14:paraId="66F22DB5" w14:textId="5490C921" w:rsidR="003072EA" w:rsidRDefault="003072EA" w:rsidP="00C44211">
      <w:pPr>
        <w:pStyle w:val="Prrafodelista"/>
        <w:numPr>
          <w:ilvl w:val="0"/>
          <w:numId w:val="6"/>
        </w:numPr>
      </w:pPr>
      <w:r>
        <w:t xml:space="preserve">Como usuario, quiero que el sistema me permita </w:t>
      </w:r>
      <w:r w:rsidR="00564BB0">
        <w:t>generar reportes</w:t>
      </w:r>
      <w:r w:rsidR="008F0A04">
        <w:t xml:space="preserve"> textuales con el fin de poder apreciar los valores exactos y con la </w:t>
      </w:r>
      <w:r w:rsidR="00E72957">
        <w:t>mayor</w:t>
      </w:r>
      <w:r w:rsidR="008F0A04">
        <w:t xml:space="preserve"> precisión</w:t>
      </w:r>
    </w:p>
    <w:p w14:paraId="40016721" w14:textId="26C2968F" w:rsidR="008F0A04" w:rsidRDefault="008F0A04" w:rsidP="00C44211">
      <w:pPr>
        <w:pStyle w:val="Prrafodelista"/>
        <w:numPr>
          <w:ilvl w:val="0"/>
          <w:numId w:val="6"/>
        </w:numPr>
      </w:pPr>
      <w:r>
        <w:t xml:space="preserve">Como usuario, quiero que el </w:t>
      </w:r>
      <w:r w:rsidR="00E72957">
        <w:t>sistema</w:t>
      </w:r>
      <w:r>
        <w:t xml:space="preserve"> me genere reportes gráficos como </w:t>
      </w:r>
      <w:r w:rsidR="00E4697C">
        <w:t>los histogramas</w:t>
      </w:r>
      <w:r>
        <w:t xml:space="preserve"> </w:t>
      </w:r>
      <w:r w:rsidR="00F95790">
        <w:t>de días versus horas trabajadas con el fin de apreciar la cantidad de horas invertidas en cada actividad.</w:t>
      </w:r>
    </w:p>
    <w:p w14:paraId="751F5BDA" w14:textId="11E11F7F" w:rsidR="00E4697C" w:rsidRDefault="00E4697C" w:rsidP="00E4697C">
      <w:pPr>
        <w:pStyle w:val="Prrafodelista"/>
        <w:numPr>
          <w:ilvl w:val="0"/>
          <w:numId w:val="6"/>
        </w:numPr>
      </w:pPr>
      <w:r>
        <w:t xml:space="preserve">Como usuario, quiero que el sistema me genere reportes gráficos </w:t>
      </w:r>
      <w:r>
        <w:t>de pastel</w:t>
      </w:r>
      <w:r>
        <w:t xml:space="preserve"> </w:t>
      </w:r>
      <w:r>
        <w:t>de un periodo específico versus horas</w:t>
      </w:r>
      <w:r>
        <w:t xml:space="preserve"> trabajadas con el fin de </w:t>
      </w:r>
      <w:r>
        <w:t xml:space="preserve">poder conocer el tiempo invertido de forma relativa con respecto a otras </w:t>
      </w:r>
      <w:r w:rsidR="00BA64A8">
        <w:t>actividades.</w:t>
      </w:r>
    </w:p>
    <w:p w14:paraId="658CE53A" w14:textId="15FEB9A3" w:rsidR="00BA64A8" w:rsidRDefault="00BA64A8" w:rsidP="00BA64A8">
      <w:pPr>
        <w:pStyle w:val="Prrafodelista"/>
        <w:numPr>
          <w:ilvl w:val="0"/>
          <w:numId w:val="6"/>
        </w:numPr>
      </w:pPr>
      <w:r>
        <w:t xml:space="preserve">Como usuario, quiero que el sistema </w:t>
      </w:r>
      <w:r>
        <w:t>coloree</w:t>
      </w:r>
      <w:r>
        <w:t xml:space="preserve"> gráficos </w:t>
      </w:r>
      <w:r>
        <w:t xml:space="preserve">según actividad o etiqueta </w:t>
      </w:r>
      <w:r>
        <w:t>con el fin de apreciar la cantidad de horas invertidas en cada actividad.</w:t>
      </w:r>
    </w:p>
    <w:p w14:paraId="0E602195" w14:textId="1FA022C8" w:rsidR="00BA64A8" w:rsidRDefault="00BA64A8" w:rsidP="00BA64A8">
      <w:pPr>
        <w:pStyle w:val="Prrafodelista"/>
        <w:numPr>
          <w:ilvl w:val="0"/>
          <w:numId w:val="6"/>
        </w:numPr>
      </w:pPr>
      <w:r>
        <w:t xml:space="preserve">Como usuario, quiero que el sistema </w:t>
      </w:r>
      <w:r>
        <w:t xml:space="preserve">permita la exportación de reportes en varios formatos </w:t>
      </w:r>
      <w:r>
        <w:t xml:space="preserve">con el fin </w:t>
      </w:r>
      <w:r>
        <w:t>ser impresos o ser compartidos</w:t>
      </w:r>
      <w:r>
        <w:t>.</w:t>
      </w:r>
    </w:p>
    <w:p w14:paraId="407C950A" w14:textId="3E59D39F" w:rsidR="00E4697C" w:rsidRDefault="009A71E0" w:rsidP="00C44211">
      <w:pPr>
        <w:pStyle w:val="Prrafodelista"/>
        <w:numPr>
          <w:ilvl w:val="0"/>
          <w:numId w:val="6"/>
        </w:numPr>
      </w:pPr>
      <w:r>
        <w:t xml:space="preserve">Como analista de datos, quiero que el sistema permita exportar los datos en formatos XML, JSON, entre otros, con el fin de que estos </w:t>
      </w:r>
      <w:proofErr w:type="spellStart"/>
      <w:r>
        <w:t>poedan</w:t>
      </w:r>
      <w:proofErr w:type="spellEnd"/>
      <w:r>
        <w:t xml:space="preserve"> ser </w:t>
      </w:r>
      <w:proofErr w:type="spellStart"/>
      <w:r>
        <w:t>emtendidos</w:t>
      </w:r>
      <w:proofErr w:type="spellEnd"/>
      <w:r>
        <w:t xml:space="preserve"> y procesados por sistemas externos</w:t>
      </w:r>
      <w:r w:rsidR="00BF2D8C">
        <w:t xml:space="preserve"> o hacer copias de seguridad</w:t>
      </w:r>
      <w:r>
        <w:t>.</w:t>
      </w:r>
    </w:p>
    <w:p w14:paraId="32B6F939" w14:textId="23EECD4F" w:rsidR="003C4186" w:rsidRDefault="003C4186" w:rsidP="00C44211">
      <w:pPr>
        <w:pStyle w:val="Prrafodelista"/>
        <w:numPr>
          <w:ilvl w:val="0"/>
          <w:numId w:val="6"/>
        </w:numPr>
      </w:pPr>
      <w:r>
        <w:t xml:space="preserve">Como usuario, quiero que la experiencia de uso del aplicativo sea consistente y </w:t>
      </w:r>
      <w:r w:rsidR="00D43441">
        <w:t>cuente</w:t>
      </w:r>
      <w:r>
        <w:t xml:space="preserve"> con todas las funciones en todas las plataformas del mismo para poder usarlo de manera consistente.</w:t>
      </w:r>
    </w:p>
    <w:p w14:paraId="05057D60" w14:textId="40F6F37B" w:rsidR="00860B6B" w:rsidRDefault="00BF2D8C" w:rsidP="00D43441">
      <w:pPr>
        <w:pStyle w:val="Prrafodelista"/>
        <w:numPr>
          <w:ilvl w:val="0"/>
          <w:numId w:val="6"/>
        </w:numPr>
      </w:pPr>
      <w:r>
        <w:t>Como usuario, deseo poder clasificar las actividades con</w:t>
      </w:r>
      <w:r w:rsidR="00011CE0">
        <w:t xml:space="preserve"> una o varias</w:t>
      </w:r>
      <w:r>
        <w:t xml:space="preserve"> etiquetas, las cuales puedan relacionarse entre sí</w:t>
      </w:r>
      <w:r w:rsidR="00011CE0">
        <w:t xml:space="preserve">, con el fin de poder estructurar </w:t>
      </w:r>
      <w:r w:rsidR="00D43441">
        <w:t>las actividades.</w:t>
      </w:r>
      <w:r w:rsidR="00860B6B">
        <w:br w:type="page"/>
      </w:r>
    </w:p>
    <w:p w14:paraId="32E93E12" w14:textId="61333C72" w:rsidR="00610C9D" w:rsidRDefault="00610C9D" w:rsidP="00610C9D">
      <w:pPr>
        <w:pStyle w:val="Ttulo1"/>
      </w:pPr>
      <w:bookmarkStart w:id="6" w:name="_Toc83300692"/>
      <w:r>
        <w:lastRenderedPageBreak/>
        <w:t>Modelado del sistema</w:t>
      </w:r>
      <w:bookmarkEnd w:id="6"/>
    </w:p>
    <w:p w14:paraId="3B7429DE" w14:textId="2E69FBAF" w:rsidR="00860B6B" w:rsidRDefault="006671FD" w:rsidP="00EB56AD">
      <w:pPr>
        <w:pStyle w:val="Ttulo2"/>
      </w:pPr>
      <w:bookmarkStart w:id="7" w:name="_Toc83300693"/>
      <w:r>
        <w:t>Análisis del sistema</w:t>
      </w:r>
      <w:bookmarkEnd w:id="7"/>
    </w:p>
    <w:p w14:paraId="7C7D2076" w14:textId="170998EF" w:rsidR="002E2675" w:rsidRDefault="00602B4F" w:rsidP="00602B4F">
      <w:pPr>
        <w:pStyle w:val="Ttulo3"/>
      </w:pPr>
      <w:bookmarkStart w:id="8" w:name="_Toc83300694"/>
      <w:r>
        <w:t>Documentación</w:t>
      </w:r>
      <w:bookmarkEnd w:id="8"/>
    </w:p>
    <w:p w14:paraId="663CBEB2" w14:textId="7128C84D" w:rsidR="00602B4F" w:rsidRDefault="00E733FC" w:rsidP="00602B4F">
      <w:r w:rsidRPr="00E733FC">
        <w:drawing>
          <wp:inline distT="0" distB="0" distL="0" distR="0" wp14:anchorId="3C25CD05" wp14:editId="72520D6A">
            <wp:extent cx="5225415" cy="2672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1E3E" w14:textId="6FDF88B9" w:rsidR="00E733FC" w:rsidRDefault="00E733FC" w:rsidP="00602B4F">
      <w:r w:rsidRPr="005A7298">
        <w:drawing>
          <wp:inline distT="0" distB="0" distL="0" distR="0" wp14:anchorId="0794042A" wp14:editId="5470726F">
            <wp:extent cx="5381625" cy="771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16EB" w14:textId="72D8B033" w:rsidR="002D4AAB" w:rsidRDefault="002D4AAB" w:rsidP="002D4AAB">
      <w:pPr>
        <w:pStyle w:val="Ttulo3"/>
      </w:pPr>
      <w:bookmarkStart w:id="9" w:name="_Toc83300695"/>
      <w:r>
        <w:t>Estructura</w:t>
      </w:r>
      <w:r w:rsidR="005A6152">
        <w:t xml:space="preserve"> original</w:t>
      </w:r>
      <w:r>
        <w:t xml:space="preserve"> de documentos</w:t>
      </w:r>
      <w:bookmarkEnd w:id="9"/>
    </w:p>
    <w:p w14:paraId="0D160F9C" w14:textId="2A49A49E" w:rsidR="002D4AAB" w:rsidRDefault="00374A2D" w:rsidP="002D4AAB">
      <w:pPr>
        <w:pStyle w:val="Prrafodelista"/>
        <w:numPr>
          <w:ilvl w:val="0"/>
          <w:numId w:val="5"/>
        </w:numPr>
      </w:pPr>
      <w:r>
        <w:t>Actores (opcional)</w:t>
      </w:r>
    </w:p>
    <w:p w14:paraId="6EE056BD" w14:textId="09448195" w:rsidR="002D4AAB" w:rsidRDefault="002D4AAB" w:rsidP="002D4AAB">
      <w:pPr>
        <w:pStyle w:val="Prrafodelista"/>
        <w:numPr>
          <w:ilvl w:val="0"/>
          <w:numId w:val="5"/>
        </w:numPr>
      </w:pPr>
      <w:r>
        <w:t>Actividad</w:t>
      </w:r>
    </w:p>
    <w:p w14:paraId="242BF4F1" w14:textId="288DB246" w:rsidR="002D4AAB" w:rsidRDefault="002D4AAB" w:rsidP="002D4AAB">
      <w:pPr>
        <w:pStyle w:val="Prrafodelista"/>
        <w:numPr>
          <w:ilvl w:val="0"/>
          <w:numId w:val="5"/>
        </w:numPr>
      </w:pPr>
      <w:r>
        <w:t>Fecha de inicio</w:t>
      </w:r>
    </w:p>
    <w:p w14:paraId="5EFCF92D" w14:textId="0CF9DA18" w:rsidR="002D4AAB" w:rsidRDefault="002D4AAB" w:rsidP="002D4AAB">
      <w:pPr>
        <w:pStyle w:val="Prrafodelista"/>
        <w:numPr>
          <w:ilvl w:val="0"/>
          <w:numId w:val="5"/>
        </w:numPr>
      </w:pPr>
      <w:r>
        <w:t>Hora de inicio</w:t>
      </w:r>
    </w:p>
    <w:p w14:paraId="22862DE8" w14:textId="589FADEB" w:rsidR="002D4AAB" w:rsidRDefault="002D4AAB" w:rsidP="002D4AAB">
      <w:pPr>
        <w:pStyle w:val="Prrafodelista"/>
        <w:numPr>
          <w:ilvl w:val="0"/>
          <w:numId w:val="5"/>
        </w:numPr>
      </w:pPr>
      <w:r>
        <w:t>Fecha de fin</w:t>
      </w:r>
    </w:p>
    <w:p w14:paraId="00DFE62B" w14:textId="5739315D" w:rsidR="002D4AAB" w:rsidRDefault="002D4AAB" w:rsidP="002D4AAB">
      <w:pPr>
        <w:pStyle w:val="Prrafodelista"/>
        <w:numPr>
          <w:ilvl w:val="0"/>
          <w:numId w:val="5"/>
        </w:numPr>
      </w:pPr>
      <w:r>
        <w:t>Hora de fin</w:t>
      </w:r>
    </w:p>
    <w:p w14:paraId="4827AEE7" w14:textId="2CAFE394" w:rsidR="00657060" w:rsidRDefault="00657060" w:rsidP="002D4AAB">
      <w:pPr>
        <w:pStyle w:val="Prrafodelista"/>
        <w:numPr>
          <w:ilvl w:val="0"/>
          <w:numId w:val="5"/>
        </w:numPr>
      </w:pPr>
      <w:r>
        <w:t>Diferencia de días</w:t>
      </w:r>
    </w:p>
    <w:p w14:paraId="72BA5D7C" w14:textId="70C6CF14" w:rsidR="00657060" w:rsidRDefault="00657060" w:rsidP="002D4AAB">
      <w:pPr>
        <w:pStyle w:val="Prrafodelista"/>
        <w:numPr>
          <w:ilvl w:val="0"/>
          <w:numId w:val="5"/>
        </w:numPr>
      </w:pPr>
      <w:r>
        <w:t>Diferencia de horas</w:t>
      </w:r>
    </w:p>
    <w:p w14:paraId="6B581990" w14:textId="484B06B3" w:rsidR="002D0421" w:rsidRDefault="00717722" w:rsidP="00630DF9">
      <w:pPr>
        <w:pStyle w:val="Ttulo3"/>
      </w:pPr>
      <w:bookmarkStart w:id="10" w:name="_Toc83300696"/>
      <w:r>
        <w:t xml:space="preserve">Estructura </w:t>
      </w:r>
      <w:r w:rsidR="00941958">
        <w:t>propuesta</w:t>
      </w:r>
      <w:bookmarkEnd w:id="10"/>
    </w:p>
    <w:p w14:paraId="014CCFA2" w14:textId="220C18E7" w:rsidR="00503F76" w:rsidRPr="00503F76" w:rsidRDefault="00503F76" w:rsidP="00503F76">
      <w:pPr>
        <w:pStyle w:val="Ttulo4"/>
      </w:pPr>
      <w:r>
        <w:t>Entidades</w:t>
      </w:r>
    </w:p>
    <w:p w14:paraId="549953E1" w14:textId="11E2C8C4" w:rsidR="00630DF9" w:rsidRDefault="008A5FB8" w:rsidP="00630DF9">
      <w:pPr>
        <w:pStyle w:val="Prrafodelista"/>
        <w:numPr>
          <w:ilvl w:val="0"/>
          <w:numId w:val="5"/>
        </w:numPr>
      </w:pPr>
      <w:r>
        <w:t>Actividad</w:t>
      </w:r>
    </w:p>
    <w:p w14:paraId="2002C134" w14:textId="77777777" w:rsidR="00630DF9" w:rsidRDefault="00630DF9" w:rsidP="00630DF9">
      <w:pPr>
        <w:pStyle w:val="Prrafodelista"/>
        <w:numPr>
          <w:ilvl w:val="1"/>
          <w:numId w:val="5"/>
        </w:numPr>
      </w:pPr>
      <w:r>
        <w:t>Actores (opcional)</w:t>
      </w:r>
    </w:p>
    <w:p w14:paraId="24BA9FF0" w14:textId="3B726887" w:rsidR="00630DF9" w:rsidRDefault="005A3914" w:rsidP="00630DF9">
      <w:pPr>
        <w:pStyle w:val="Prrafodelista"/>
        <w:numPr>
          <w:ilvl w:val="1"/>
          <w:numId w:val="5"/>
        </w:numPr>
      </w:pPr>
      <w:r>
        <w:t>Nombre</w:t>
      </w:r>
    </w:p>
    <w:p w14:paraId="26968EEF" w14:textId="77777777" w:rsidR="00630DF9" w:rsidRDefault="00630DF9" w:rsidP="00630DF9">
      <w:pPr>
        <w:pStyle w:val="Prrafodelista"/>
        <w:numPr>
          <w:ilvl w:val="1"/>
          <w:numId w:val="5"/>
        </w:numPr>
      </w:pPr>
      <w:r>
        <w:t>Fecha y hora de inicio</w:t>
      </w:r>
    </w:p>
    <w:p w14:paraId="78F62B01" w14:textId="5F8D4F33" w:rsidR="00630DF9" w:rsidRDefault="00630DF9" w:rsidP="00630DF9">
      <w:pPr>
        <w:pStyle w:val="Prrafodelista"/>
        <w:numPr>
          <w:ilvl w:val="1"/>
          <w:numId w:val="5"/>
        </w:numPr>
      </w:pPr>
      <w:r>
        <w:t>Fecha y hora de fin</w:t>
      </w:r>
    </w:p>
    <w:p w14:paraId="4B245149" w14:textId="4B1D279D" w:rsidR="00D66AC2" w:rsidRDefault="00D66AC2" w:rsidP="00630DF9">
      <w:pPr>
        <w:pStyle w:val="Prrafodelista"/>
        <w:numPr>
          <w:ilvl w:val="1"/>
          <w:numId w:val="5"/>
        </w:numPr>
      </w:pPr>
      <w:r>
        <w:t>Porcentaje</w:t>
      </w:r>
    </w:p>
    <w:p w14:paraId="79051500" w14:textId="1ADBAA9F" w:rsidR="00630DF9" w:rsidRDefault="00630DF9" w:rsidP="00630DF9">
      <w:pPr>
        <w:pStyle w:val="Prrafodelista"/>
        <w:numPr>
          <w:ilvl w:val="1"/>
          <w:numId w:val="5"/>
        </w:numPr>
      </w:pPr>
      <w:r>
        <w:t>Diferencia de días y horas</w:t>
      </w:r>
    </w:p>
    <w:p w14:paraId="071F587D" w14:textId="57A0C3F8" w:rsidR="00630DF9" w:rsidRDefault="00630DF9" w:rsidP="00630DF9">
      <w:pPr>
        <w:pStyle w:val="Prrafodelista"/>
        <w:numPr>
          <w:ilvl w:val="0"/>
          <w:numId w:val="5"/>
        </w:numPr>
      </w:pPr>
      <w:r>
        <w:t>Etiqueta</w:t>
      </w:r>
    </w:p>
    <w:p w14:paraId="4D8AF036" w14:textId="13C7BA40" w:rsidR="00630DF9" w:rsidRDefault="00630DF9" w:rsidP="00630DF9">
      <w:pPr>
        <w:pStyle w:val="Prrafodelista"/>
        <w:numPr>
          <w:ilvl w:val="1"/>
          <w:numId w:val="5"/>
        </w:numPr>
      </w:pPr>
      <w:r>
        <w:t>Nombre</w:t>
      </w:r>
    </w:p>
    <w:p w14:paraId="7040EB2F" w14:textId="14B97E46" w:rsidR="00630DF9" w:rsidRDefault="00630DF9" w:rsidP="00630DF9">
      <w:pPr>
        <w:pStyle w:val="Prrafodelista"/>
        <w:numPr>
          <w:ilvl w:val="1"/>
          <w:numId w:val="5"/>
        </w:numPr>
      </w:pPr>
      <w:r>
        <w:lastRenderedPageBreak/>
        <w:t>Color</w:t>
      </w:r>
    </w:p>
    <w:p w14:paraId="2B2DFFAC" w14:textId="18DF4447" w:rsidR="00503F76" w:rsidRPr="00630DF9" w:rsidRDefault="00503F76" w:rsidP="00503F76">
      <w:pPr>
        <w:pStyle w:val="Ttulo4"/>
      </w:pPr>
      <w:r>
        <w:t>Relaciones</w:t>
      </w:r>
    </w:p>
    <w:p w14:paraId="75BC4D9F" w14:textId="17B06B8B" w:rsidR="00630DF9" w:rsidRDefault="00A931D6" w:rsidP="00A931D6">
      <w:pPr>
        <w:pStyle w:val="Prrafodelista"/>
        <w:numPr>
          <w:ilvl w:val="0"/>
          <w:numId w:val="5"/>
        </w:numPr>
      </w:pPr>
      <w:r>
        <w:t xml:space="preserve">Registro de </w:t>
      </w:r>
      <w:proofErr w:type="gramStart"/>
      <w:r>
        <w:t>tiempo :</w:t>
      </w:r>
      <w:proofErr w:type="gramEnd"/>
      <w:r>
        <w:t xml:space="preserve"> Etiqueta</w:t>
      </w:r>
    </w:p>
    <w:p w14:paraId="661A6B17" w14:textId="1A5AC733" w:rsidR="00F41B83" w:rsidRPr="00630DF9" w:rsidRDefault="00F41B83" w:rsidP="00A931D6">
      <w:pPr>
        <w:pStyle w:val="Prrafodelista"/>
        <w:numPr>
          <w:ilvl w:val="0"/>
          <w:numId w:val="5"/>
        </w:numPr>
      </w:pPr>
      <w:proofErr w:type="gramStart"/>
      <w:r>
        <w:t>Etiqueta :</w:t>
      </w:r>
      <w:proofErr w:type="gramEnd"/>
      <w:r>
        <w:t xml:space="preserve"> Etiqueta</w:t>
      </w:r>
    </w:p>
    <w:p w14:paraId="622D3705" w14:textId="77777777" w:rsidR="00630DF9" w:rsidRPr="00630DF9" w:rsidRDefault="00630DF9" w:rsidP="00630DF9"/>
    <w:p w14:paraId="4CB8DE18" w14:textId="77777777" w:rsidR="00717722" w:rsidRPr="00717722" w:rsidRDefault="00717722" w:rsidP="00717722"/>
    <w:p w14:paraId="77E0385F" w14:textId="77777777" w:rsidR="002D4AAB" w:rsidRPr="00602B4F" w:rsidRDefault="002D4AAB" w:rsidP="00602B4F"/>
    <w:p w14:paraId="266EEFEF" w14:textId="08F7610B" w:rsidR="006671FD" w:rsidRDefault="006671FD" w:rsidP="00BE7302"/>
    <w:p w14:paraId="1552A5D6" w14:textId="77777777" w:rsidR="006671FD" w:rsidRDefault="006671FD" w:rsidP="00BE7302"/>
    <w:p w14:paraId="1F17A5FF" w14:textId="266F0206" w:rsidR="00F872B5" w:rsidRDefault="00F872B5" w:rsidP="00BE7302"/>
    <w:p w14:paraId="0BAD6DF5" w14:textId="77777777" w:rsidR="00860B6B" w:rsidRDefault="00860B6B" w:rsidP="00BE7302"/>
    <w:sectPr w:rsidR="00860B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A5DD" w14:textId="77777777" w:rsidR="00000000" w:rsidRDefault="00894045" w:rsidP="00BE7302">
      <w:r>
        <w:separator/>
      </w:r>
    </w:p>
  </w:endnote>
  <w:endnote w:type="continuationSeparator" w:id="0">
    <w:p w14:paraId="1F17A5DF" w14:textId="77777777" w:rsidR="00000000" w:rsidRDefault="00894045" w:rsidP="00BE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A5D9" w14:textId="77777777" w:rsidR="00000000" w:rsidRDefault="00894045" w:rsidP="00BE7302">
      <w:r>
        <w:separator/>
      </w:r>
    </w:p>
  </w:footnote>
  <w:footnote w:type="continuationSeparator" w:id="0">
    <w:p w14:paraId="1F17A5DB" w14:textId="77777777" w:rsidR="00000000" w:rsidRDefault="00894045" w:rsidP="00BE7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F25"/>
    <w:multiLevelType w:val="hybridMultilevel"/>
    <w:tmpl w:val="99B409A4"/>
    <w:lvl w:ilvl="0" w:tplc="E200CF1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B33"/>
    <w:multiLevelType w:val="multilevel"/>
    <w:tmpl w:val="6AC0A7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D0281"/>
    <w:multiLevelType w:val="multilevel"/>
    <w:tmpl w:val="8AE639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7511309"/>
    <w:multiLevelType w:val="multilevel"/>
    <w:tmpl w:val="DD9A1E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782624F"/>
    <w:multiLevelType w:val="hybridMultilevel"/>
    <w:tmpl w:val="ABE2733A"/>
    <w:lvl w:ilvl="0" w:tplc="12B634DE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D6CE7"/>
    <w:multiLevelType w:val="multilevel"/>
    <w:tmpl w:val="6602E9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872B5"/>
    <w:rsid w:val="00004F09"/>
    <w:rsid w:val="00011CE0"/>
    <w:rsid w:val="000447EF"/>
    <w:rsid w:val="000A767E"/>
    <w:rsid w:val="000D2E5A"/>
    <w:rsid w:val="000F0A61"/>
    <w:rsid w:val="001A30CA"/>
    <w:rsid w:val="002461E9"/>
    <w:rsid w:val="00290285"/>
    <w:rsid w:val="002D0421"/>
    <w:rsid w:val="002D3A52"/>
    <w:rsid w:val="002D4AAB"/>
    <w:rsid w:val="002E2675"/>
    <w:rsid w:val="003072EA"/>
    <w:rsid w:val="00374A2D"/>
    <w:rsid w:val="003C1552"/>
    <w:rsid w:val="003C4186"/>
    <w:rsid w:val="00503F76"/>
    <w:rsid w:val="00542DD8"/>
    <w:rsid w:val="00564BB0"/>
    <w:rsid w:val="005901AF"/>
    <w:rsid w:val="005A3914"/>
    <w:rsid w:val="005A6152"/>
    <w:rsid w:val="005A7298"/>
    <w:rsid w:val="00602B4F"/>
    <w:rsid w:val="00610C9D"/>
    <w:rsid w:val="00630DF9"/>
    <w:rsid w:val="00647A96"/>
    <w:rsid w:val="00657060"/>
    <w:rsid w:val="006671FD"/>
    <w:rsid w:val="00717722"/>
    <w:rsid w:val="007429A3"/>
    <w:rsid w:val="00860B6B"/>
    <w:rsid w:val="00894045"/>
    <w:rsid w:val="008A5FB8"/>
    <w:rsid w:val="008F0A04"/>
    <w:rsid w:val="0091493F"/>
    <w:rsid w:val="00941958"/>
    <w:rsid w:val="00951BD0"/>
    <w:rsid w:val="009A71E0"/>
    <w:rsid w:val="00A233DF"/>
    <w:rsid w:val="00A56F75"/>
    <w:rsid w:val="00A931D6"/>
    <w:rsid w:val="00AF3E51"/>
    <w:rsid w:val="00BA64A8"/>
    <w:rsid w:val="00BE7302"/>
    <w:rsid w:val="00BF2D8C"/>
    <w:rsid w:val="00C44211"/>
    <w:rsid w:val="00CC11A9"/>
    <w:rsid w:val="00D43441"/>
    <w:rsid w:val="00D66AC2"/>
    <w:rsid w:val="00E4697C"/>
    <w:rsid w:val="00E72957"/>
    <w:rsid w:val="00E733FC"/>
    <w:rsid w:val="00EB56AD"/>
    <w:rsid w:val="00F17A72"/>
    <w:rsid w:val="00F41B83"/>
    <w:rsid w:val="00F872B5"/>
    <w:rsid w:val="00F95790"/>
    <w:rsid w:val="00FA3DF2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A5D7"/>
  <w15:docId w15:val="{13105D56-6D09-4AB0-A637-58122457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s-EC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2"/>
    <w:pPr>
      <w:suppressAutoHyphens/>
      <w:spacing w:before="120" w:after="120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0B6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B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4F0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03F76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B6B"/>
    <w:pPr>
      <w:ind w:left="720"/>
      <w:contextualSpacing/>
    </w:pPr>
    <w:rPr>
      <w:rFonts w:cs="Mangal"/>
      <w:szCs w:val="21"/>
    </w:rPr>
  </w:style>
  <w:style w:type="paragraph" w:customStyle="1" w:styleId="Heading">
    <w:name w:val="Heading"/>
    <w:basedOn w:val="Normal"/>
    <w:next w:val="Textbody"/>
    <w:rsid w:val="00860B6B"/>
    <w:pPr>
      <w:keepNext/>
      <w:spacing w:before="24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60B6B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rsid w:val="00860B6B"/>
    <w:pPr>
      <w:suppressLineNumbers/>
    </w:pPr>
    <w:rPr>
      <w:i/>
      <w:iCs/>
    </w:rPr>
  </w:style>
  <w:style w:type="paragraph" w:customStyle="1" w:styleId="Index">
    <w:name w:val="Index"/>
    <w:basedOn w:val="Normal"/>
    <w:rsid w:val="00860B6B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1Car">
    <w:name w:val="Título 1 Car"/>
    <w:basedOn w:val="Fuentedeprrafopredeter"/>
    <w:link w:val="Ttulo1"/>
    <w:uiPriority w:val="9"/>
    <w:rsid w:val="00860B6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860B6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3Car">
    <w:name w:val="Título 3 Car"/>
    <w:basedOn w:val="Fuentedeprrafopredeter"/>
    <w:link w:val="Ttulo3"/>
    <w:uiPriority w:val="9"/>
    <w:rsid w:val="00004F09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0447EF"/>
    <w:pPr>
      <w:suppressAutoHyphens w:val="0"/>
      <w:autoSpaceDN/>
      <w:spacing w:after="0" w:line="259" w:lineRule="auto"/>
      <w:textAlignment w:val="auto"/>
      <w:outlineLvl w:val="9"/>
    </w:pPr>
    <w:rPr>
      <w:rFonts w:cstheme="majorBidi"/>
      <w:kern w:val="0"/>
      <w:szCs w:val="32"/>
      <w:lang w:eastAsia="es-EC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0447EF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0447EF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0447EF"/>
    <w:pPr>
      <w:spacing w:after="100"/>
      <w:ind w:left="48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0447E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503F76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6320-C955-40A2-B6E4-072AC5BB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Watere Celi</dc:creator>
  <cp:lastModifiedBy>anthony celi</cp:lastModifiedBy>
  <cp:revision>2</cp:revision>
  <dcterms:created xsi:type="dcterms:W3CDTF">2021-09-24T21:00:00Z</dcterms:created>
  <dcterms:modified xsi:type="dcterms:W3CDTF">2021-09-24T21:00:00Z</dcterms:modified>
</cp:coreProperties>
</file>